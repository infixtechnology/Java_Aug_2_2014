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187"/>
        <w:gridCol w:w="10440"/>
      </w:tblGrid>
      <w:tr w:rsidR="009C1A99" w:rsidRPr="00BD0422" w14:paraId="3C9B4173" w14:textId="77777777" w:rsidTr="00BD0422">
        <w:tc>
          <w:tcPr>
            <w:tcW w:w="173" w:type="dxa"/>
            <w:shd w:val="clear" w:color="auto" w:fill="4D4D4D" w:themeFill="accent6"/>
          </w:tcPr>
          <w:p w14:paraId="46F92D16" w14:textId="77777777" w:rsidR="009C1A99" w:rsidRPr="004A6325" w:rsidRDefault="009C1A99">
            <w:pPr>
              <w:rPr>
                <w:sz w:val="19"/>
                <w:szCs w:val="19"/>
              </w:rPr>
            </w:pPr>
          </w:p>
        </w:tc>
        <w:tc>
          <w:tcPr>
            <w:tcW w:w="187" w:type="dxa"/>
          </w:tcPr>
          <w:p w14:paraId="60438C04" w14:textId="77777777" w:rsidR="009C1A99" w:rsidRPr="004A6325" w:rsidRDefault="009C1A99">
            <w:pPr>
              <w:rPr>
                <w:sz w:val="19"/>
                <w:szCs w:val="19"/>
              </w:rPr>
            </w:pPr>
          </w:p>
        </w:tc>
        <w:tc>
          <w:tcPr>
            <w:tcW w:w="10440" w:type="dxa"/>
          </w:tcPr>
          <w:p w14:paraId="1A5F6C4B" w14:textId="77777777" w:rsidR="009C1A99" w:rsidRPr="004A6325" w:rsidRDefault="00A87D11">
            <w:pPr>
              <w:pStyle w:val="Heading1"/>
              <w:rPr>
                <w:rFonts w:asciiTheme="minorHAnsi" w:hAnsiTheme="minorHAnsi"/>
                <w:sz w:val="19"/>
                <w:szCs w:val="19"/>
              </w:rPr>
            </w:pPr>
            <w:r w:rsidRPr="004A6325">
              <w:rPr>
                <w:rFonts w:asciiTheme="minorHAnsi" w:hAnsiTheme="minorHAnsi"/>
                <w:sz w:val="19"/>
                <w:szCs w:val="19"/>
              </w:rPr>
              <w:t>Objective</w:t>
            </w:r>
          </w:p>
          <w:sdt>
            <w:sdtPr>
              <w:rPr>
                <w:sz w:val="19"/>
                <w:szCs w:val="19"/>
              </w:rPr>
              <w:id w:val="9459735"/>
              <w:placeholder>
                <w:docPart w:val="A0A921A3C6F45243863B1A1CE0683A9F"/>
              </w:placeholder>
            </w:sdtPr>
            <w:sdtEndPr/>
            <w:sdtContent>
              <w:p w14:paraId="59CA2FDE" w14:textId="77777777" w:rsidR="009C1A99" w:rsidRPr="004A6325" w:rsidRDefault="00E35744" w:rsidP="007D7E2F">
                <w:pPr>
                  <w:pStyle w:val="BodyText"/>
                  <w:numPr>
                    <w:ilvl w:val="0"/>
                    <w:numId w:val="17"/>
                  </w:numPr>
                  <w:rPr>
                    <w:sz w:val="19"/>
                    <w:szCs w:val="19"/>
                  </w:rPr>
                </w:pPr>
                <w:r w:rsidRPr="004A6325">
                  <w:rPr>
                    <w:sz w:val="19"/>
                    <w:szCs w:val="19"/>
                  </w:rPr>
                  <w:t>I am searching for an entry-level position while I finish my bachelor’s degree.</w:t>
                </w:r>
              </w:p>
            </w:sdtContent>
          </w:sdt>
        </w:tc>
      </w:tr>
      <w:tr w:rsidR="009C1A99" w:rsidRPr="00BD0422" w14:paraId="35E43258" w14:textId="77777777" w:rsidTr="00BD0422">
        <w:trPr>
          <w:trHeight w:hRule="exact" w:val="288"/>
        </w:trPr>
        <w:tc>
          <w:tcPr>
            <w:tcW w:w="173" w:type="dxa"/>
          </w:tcPr>
          <w:p w14:paraId="2B2A9E8A" w14:textId="77777777" w:rsidR="009C1A99" w:rsidRPr="004A6325" w:rsidRDefault="009C1A99">
            <w:pPr>
              <w:rPr>
                <w:sz w:val="19"/>
                <w:szCs w:val="19"/>
              </w:rPr>
            </w:pPr>
          </w:p>
        </w:tc>
        <w:tc>
          <w:tcPr>
            <w:tcW w:w="187" w:type="dxa"/>
          </w:tcPr>
          <w:p w14:paraId="1D10CBBB" w14:textId="77777777" w:rsidR="009C1A99" w:rsidRPr="004A6325" w:rsidRDefault="009C1A99">
            <w:pPr>
              <w:rPr>
                <w:sz w:val="19"/>
                <w:szCs w:val="19"/>
              </w:rPr>
            </w:pPr>
          </w:p>
        </w:tc>
        <w:tc>
          <w:tcPr>
            <w:tcW w:w="10440" w:type="dxa"/>
          </w:tcPr>
          <w:p w14:paraId="2864963C" w14:textId="77777777" w:rsidR="009C1A99" w:rsidRPr="004A6325" w:rsidRDefault="009C1A99" w:rsidP="007D7E2F">
            <w:pPr>
              <w:rPr>
                <w:sz w:val="19"/>
                <w:szCs w:val="19"/>
              </w:rPr>
            </w:pPr>
            <w:bookmarkStart w:id="0" w:name="_GoBack"/>
            <w:bookmarkEnd w:id="0"/>
          </w:p>
        </w:tc>
      </w:tr>
      <w:tr w:rsidR="007D7E2F" w:rsidRPr="00BD0422" w14:paraId="6183DB6A" w14:textId="77777777" w:rsidTr="00BD0422">
        <w:tc>
          <w:tcPr>
            <w:tcW w:w="173" w:type="dxa"/>
            <w:shd w:val="clear" w:color="auto" w:fill="5F5F5F" w:themeFill="accent5"/>
          </w:tcPr>
          <w:p w14:paraId="0E6C3CCD" w14:textId="77777777" w:rsidR="007D7E2F" w:rsidRPr="004A6325" w:rsidRDefault="007D7E2F">
            <w:pPr>
              <w:rPr>
                <w:sz w:val="19"/>
                <w:szCs w:val="19"/>
              </w:rPr>
            </w:pPr>
          </w:p>
        </w:tc>
        <w:tc>
          <w:tcPr>
            <w:tcW w:w="187" w:type="dxa"/>
          </w:tcPr>
          <w:p w14:paraId="69654E5A" w14:textId="77777777" w:rsidR="007D7E2F" w:rsidRPr="004A6325" w:rsidRDefault="007D7E2F">
            <w:pPr>
              <w:rPr>
                <w:sz w:val="19"/>
                <w:szCs w:val="19"/>
              </w:rPr>
            </w:pPr>
          </w:p>
        </w:tc>
        <w:tc>
          <w:tcPr>
            <w:tcW w:w="10440" w:type="dxa"/>
          </w:tcPr>
          <w:p w14:paraId="6E7BB047" w14:textId="77777777" w:rsidR="007D7E2F" w:rsidRPr="004A6325" w:rsidRDefault="007D7E2F" w:rsidP="007D7E2F">
            <w:pPr>
              <w:pStyle w:val="Heading1"/>
              <w:spacing w:after="0"/>
              <w:rPr>
                <w:rFonts w:asciiTheme="minorHAnsi" w:hAnsiTheme="minorHAnsi"/>
                <w:sz w:val="19"/>
                <w:szCs w:val="19"/>
              </w:rPr>
            </w:pPr>
            <w:r w:rsidRPr="004A6325">
              <w:rPr>
                <w:rFonts w:asciiTheme="minorHAnsi" w:hAnsiTheme="minorHAnsi"/>
                <w:sz w:val="19"/>
                <w:szCs w:val="19"/>
              </w:rPr>
              <w:t>Skills</w:t>
            </w:r>
          </w:p>
          <w:sdt>
            <w:sdtPr>
              <w:rPr>
                <w:sz w:val="19"/>
                <w:szCs w:val="19"/>
              </w:rPr>
              <w:id w:val="24003798"/>
              <w:placeholder>
                <w:docPart w:val="AA43692DAA335A41B3A2B56D1606F843"/>
              </w:placeholder>
            </w:sdtPr>
            <w:sdtEndPr/>
            <w:sdtContent>
              <w:p w14:paraId="1A268EFA" w14:textId="77777777" w:rsidR="007D7E2F" w:rsidRPr="004A6325" w:rsidRDefault="007D7E2F" w:rsidP="007D7E2F">
                <w:pPr>
                  <w:pStyle w:val="BodyText"/>
                  <w:numPr>
                    <w:ilvl w:val="0"/>
                    <w:numId w:val="13"/>
                  </w:numPr>
                  <w:spacing w:after="0"/>
                  <w:rPr>
                    <w:sz w:val="19"/>
                    <w:szCs w:val="19"/>
                  </w:rPr>
                </w:pPr>
                <w:r w:rsidRPr="004A6325">
                  <w:rPr>
                    <w:sz w:val="19"/>
                    <w:szCs w:val="19"/>
                  </w:rPr>
                  <w:t>Willing to assume responsibility is self-motivated and poses a high degree of professional integrity.</w:t>
                </w:r>
              </w:p>
            </w:sdtContent>
          </w:sdt>
          <w:p w14:paraId="5447D7F9" w14:textId="77777777" w:rsidR="007D7E2F" w:rsidRPr="004A6325" w:rsidRDefault="007D7E2F" w:rsidP="007D7E2F">
            <w:pPr>
              <w:pStyle w:val="BodyText"/>
              <w:numPr>
                <w:ilvl w:val="0"/>
                <w:numId w:val="13"/>
              </w:numPr>
              <w:spacing w:after="0"/>
              <w:rPr>
                <w:sz w:val="19"/>
                <w:szCs w:val="19"/>
              </w:rPr>
            </w:pPr>
            <w:r w:rsidRPr="004A6325">
              <w:rPr>
                <w:sz w:val="19"/>
                <w:szCs w:val="19"/>
              </w:rPr>
              <w:t>Has ability to learn quickly.</w:t>
            </w:r>
          </w:p>
          <w:p w14:paraId="63354C6A" w14:textId="77777777" w:rsidR="007D7E2F" w:rsidRPr="004A6325" w:rsidRDefault="007D7E2F" w:rsidP="007D7E2F">
            <w:pPr>
              <w:pStyle w:val="BodyText"/>
              <w:numPr>
                <w:ilvl w:val="0"/>
                <w:numId w:val="13"/>
              </w:numPr>
              <w:spacing w:after="0"/>
              <w:rPr>
                <w:sz w:val="19"/>
                <w:szCs w:val="19"/>
              </w:rPr>
            </w:pPr>
            <w:r w:rsidRPr="004A6325">
              <w:rPr>
                <w:sz w:val="19"/>
                <w:szCs w:val="19"/>
              </w:rPr>
              <w:t>Well organized, inquisitive problem solver who enjoys challenges</w:t>
            </w:r>
          </w:p>
          <w:p w14:paraId="0EC15A00" w14:textId="77777777" w:rsidR="007D7E2F" w:rsidRPr="004A6325" w:rsidRDefault="007D7E2F" w:rsidP="007D7E2F">
            <w:pPr>
              <w:pStyle w:val="BodyText"/>
              <w:numPr>
                <w:ilvl w:val="0"/>
                <w:numId w:val="13"/>
              </w:numPr>
              <w:spacing w:after="0"/>
              <w:rPr>
                <w:sz w:val="19"/>
                <w:szCs w:val="19"/>
              </w:rPr>
            </w:pPr>
            <w:r w:rsidRPr="004A6325">
              <w:rPr>
                <w:sz w:val="19"/>
                <w:szCs w:val="19"/>
              </w:rPr>
              <w:t>Communicate effectively when dealing with people of diverse interest.</w:t>
            </w:r>
          </w:p>
          <w:p w14:paraId="2AA65D29" w14:textId="77777777" w:rsidR="007D7E2F" w:rsidRPr="004A6325" w:rsidRDefault="007D7E2F" w:rsidP="007D7E2F">
            <w:pPr>
              <w:pStyle w:val="BodyText"/>
              <w:numPr>
                <w:ilvl w:val="0"/>
                <w:numId w:val="13"/>
              </w:numPr>
              <w:spacing w:after="0"/>
              <w:rPr>
                <w:sz w:val="19"/>
                <w:szCs w:val="19"/>
              </w:rPr>
            </w:pPr>
            <w:r w:rsidRPr="004A6325">
              <w:rPr>
                <w:sz w:val="19"/>
                <w:szCs w:val="19"/>
              </w:rPr>
              <w:t>Excellent communication and writing skills.</w:t>
            </w:r>
          </w:p>
          <w:p w14:paraId="4B50B959" w14:textId="77777777" w:rsidR="007D7E2F" w:rsidRPr="004A6325" w:rsidRDefault="007D7E2F" w:rsidP="007D7E2F">
            <w:pPr>
              <w:pStyle w:val="BodyText"/>
              <w:numPr>
                <w:ilvl w:val="0"/>
                <w:numId w:val="13"/>
              </w:numPr>
              <w:spacing w:after="0"/>
              <w:rPr>
                <w:sz w:val="19"/>
                <w:szCs w:val="19"/>
              </w:rPr>
            </w:pPr>
            <w:r w:rsidRPr="004A6325">
              <w:rPr>
                <w:sz w:val="19"/>
                <w:szCs w:val="19"/>
              </w:rPr>
              <w:t>Excellent sales skills.</w:t>
            </w:r>
          </w:p>
          <w:p w14:paraId="72E361CC" w14:textId="77777777" w:rsidR="007D7E2F" w:rsidRPr="004A6325" w:rsidRDefault="007D7E2F" w:rsidP="007D7E2F">
            <w:pPr>
              <w:pStyle w:val="BodyText"/>
              <w:numPr>
                <w:ilvl w:val="0"/>
                <w:numId w:val="13"/>
              </w:numPr>
              <w:spacing w:after="0"/>
              <w:rPr>
                <w:sz w:val="19"/>
                <w:szCs w:val="19"/>
              </w:rPr>
            </w:pPr>
            <w:r w:rsidRPr="004A6325">
              <w:rPr>
                <w:sz w:val="19"/>
                <w:szCs w:val="19"/>
              </w:rPr>
              <w:t>Proficient with computer literate such as Microsoft word, Microsoft Excel, PowerPoint.</w:t>
            </w:r>
          </w:p>
          <w:p w14:paraId="182BC07B" w14:textId="77777777" w:rsidR="007D7E2F" w:rsidRPr="004A6325" w:rsidRDefault="007D7E2F" w:rsidP="007D7E2F">
            <w:pPr>
              <w:pStyle w:val="BodyText"/>
              <w:numPr>
                <w:ilvl w:val="0"/>
                <w:numId w:val="13"/>
              </w:numPr>
              <w:spacing w:after="0"/>
              <w:rPr>
                <w:sz w:val="19"/>
                <w:szCs w:val="19"/>
              </w:rPr>
            </w:pPr>
            <w:r w:rsidRPr="004A6325">
              <w:rPr>
                <w:sz w:val="19"/>
                <w:szCs w:val="19"/>
              </w:rPr>
              <w:t xml:space="preserve">Also able to work under pressure. </w:t>
            </w:r>
          </w:p>
        </w:tc>
      </w:tr>
      <w:tr w:rsidR="007D7E2F" w:rsidRPr="00BD0422" w14:paraId="2A12B9F6" w14:textId="77777777" w:rsidTr="00BD0422">
        <w:trPr>
          <w:trHeight w:hRule="exact" w:val="288"/>
        </w:trPr>
        <w:tc>
          <w:tcPr>
            <w:tcW w:w="173" w:type="dxa"/>
          </w:tcPr>
          <w:p w14:paraId="1A855C35" w14:textId="77777777" w:rsidR="007D7E2F" w:rsidRPr="004A6325" w:rsidRDefault="007D7E2F">
            <w:pPr>
              <w:rPr>
                <w:sz w:val="19"/>
                <w:szCs w:val="19"/>
              </w:rPr>
            </w:pPr>
          </w:p>
        </w:tc>
        <w:tc>
          <w:tcPr>
            <w:tcW w:w="187" w:type="dxa"/>
          </w:tcPr>
          <w:p w14:paraId="092F29E9" w14:textId="77777777" w:rsidR="007D7E2F" w:rsidRPr="004A6325" w:rsidRDefault="007D7E2F">
            <w:pPr>
              <w:rPr>
                <w:sz w:val="19"/>
                <w:szCs w:val="19"/>
              </w:rPr>
            </w:pPr>
          </w:p>
        </w:tc>
        <w:tc>
          <w:tcPr>
            <w:tcW w:w="10440" w:type="dxa"/>
          </w:tcPr>
          <w:p w14:paraId="71677C26" w14:textId="77777777" w:rsidR="007D7E2F" w:rsidRPr="004A6325" w:rsidRDefault="007D7E2F" w:rsidP="007D7E2F">
            <w:pPr>
              <w:pStyle w:val="Heading1"/>
              <w:rPr>
                <w:rFonts w:asciiTheme="minorHAnsi" w:hAnsiTheme="minorHAnsi"/>
                <w:sz w:val="19"/>
                <w:szCs w:val="19"/>
              </w:rPr>
            </w:pPr>
          </w:p>
        </w:tc>
      </w:tr>
      <w:tr w:rsidR="00B96625" w:rsidRPr="00BD0422" w14:paraId="2596265E" w14:textId="77777777" w:rsidTr="00BD0422">
        <w:trPr>
          <w:trHeight w:val="342"/>
        </w:trPr>
        <w:tc>
          <w:tcPr>
            <w:tcW w:w="173" w:type="dxa"/>
            <w:shd w:val="clear" w:color="auto" w:fill="808080" w:themeFill="accent4"/>
          </w:tcPr>
          <w:p w14:paraId="2B74EB75" w14:textId="77777777" w:rsidR="00B96625" w:rsidRPr="004A6325" w:rsidRDefault="00B96625">
            <w:pPr>
              <w:rPr>
                <w:sz w:val="19"/>
                <w:szCs w:val="19"/>
              </w:rPr>
            </w:pPr>
          </w:p>
        </w:tc>
        <w:tc>
          <w:tcPr>
            <w:tcW w:w="187" w:type="dxa"/>
          </w:tcPr>
          <w:p w14:paraId="3F79C038" w14:textId="77777777" w:rsidR="00B96625" w:rsidRPr="004A6325" w:rsidRDefault="00B96625" w:rsidP="00B96625">
            <w:pPr>
              <w:rPr>
                <w:sz w:val="19"/>
                <w:szCs w:val="19"/>
              </w:rPr>
            </w:pPr>
          </w:p>
          <w:p w14:paraId="3CD00095" w14:textId="77777777" w:rsidR="00B96625" w:rsidRPr="004A6325" w:rsidRDefault="00B96625" w:rsidP="00B96625">
            <w:pPr>
              <w:rPr>
                <w:sz w:val="19"/>
                <w:szCs w:val="19"/>
              </w:rPr>
            </w:pPr>
          </w:p>
          <w:p w14:paraId="12B31E9C" w14:textId="77777777" w:rsidR="00B96625" w:rsidRPr="004A6325" w:rsidRDefault="00B96625" w:rsidP="00B96625">
            <w:pPr>
              <w:rPr>
                <w:sz w:val="19"/>
                <w:szCs w:val="19"/>
              </w:rPr>
            </w:pPr>
          </w:p>
          <w:p w14:paraId="7CAA0F46" w14:textId="77777777" w:rsidR="00B96625" w:rsidRPr="004A6325" w:rsidRDefault="00B96625" w:rsidP="00B96625">
            <w:pPr>
              <w:rPr>
                <w:sz w:val="19"/>
                <w:szCs w:val="19"/>
              </w:rPr>
            </w:pPr>
          </w:p>
          <w:p w14:paraId="2318F102" w14:textId="77777777" w:rsidR="00B96625" w:rsidRPr="004A6325" w:rsidRDefault="00B96625" w:rsidP="00B96625">
            <w:pPr>
              <w:rPr>
                <w:sz w:val="19"/>
                <w:szCs w:val="19"/>
              </w:rPr>
            </w:pPr>
          </w:p>
          <w:p w14:paraId="0EE2A7E1" w14:textId="77777777" w:rsidR="00B96625" w:rsidRPr="004A6325" w:rsidRDefault="00B96625" w:rsidP="00B96625">
            <w:pPr>
              <w:rPr>
                <w:sz w:val="19"/>
                <w:szCs w:val="19"/>
              </w:rPr>
            </w:pPr>
          </w:p>
          <w:p w14:paraId="284F2786" w14:textId="77777777" w:rsidR="00B96625" w:rsidRPr="004A6325" w:rsidRDefault="00B96625" w:rsidP="00B96625">
            <w:pPr>
              <w:rPr>
                <w:sz w:val="19"/>
                <w:szCs w:val="19"/>
              </w:rPr>
            </w:pPr>
          </w:p>
          <w:p w14:paraId="7FAC0FC6" w14:textId="77777777" w:rsidR="00B96625" w:rsidRPr="004A6325" w:rsidRDefault="00B96625" w:rsidP="00B96625">
            <w:pPr>
              <w:rPr>
                <w:sz w:val="19"/>
                <w:szCs w:val="19"/>
              </w:rPr>
            </w:pPr>
          </w:p>
          <w:p w14:paraId="06E625CE" w14:textId="77777777" w:rsidR="00B96625" w:rsidRPr="004A6325" w:rsidRDefault="00B96625" w:rsidP="00B96625">
            <w:pPr>
              <w:rPr>
                <w:sz w:val="19"/>
                <w:szCs w:val="19"/>
              </w:rPr>
            </w:pPr>
          </w:p>
          <w:p w14:paraId="46450183" w14:textId="77777777" w:rsidR="00B96625" w:rsidRPr="004A6325" w:rsidRDefault="00B96625" w:rsidP="00B96625">
            <w:pPr>
              <w:rPr>
                <w:sz w:val="19"/>
                <w:szCs w:val="19"/>
              </w:rPr>
            </w:pPr>
          </w:p>
          <w:p w14:paraId="6057E8D6" w14:textId="77777777" w:rsidR="00B96625" w:rsidRPr="004A6325" w:rsidRDefault="00B96625" w:rsidP="00B96625">
            <w:pPr>
              <w:rPr>
                <w:sz w:val="19"/>
                <w:szCs w:val="19"/>
              </w:rPr>
            </w:pPr>
          </w:p>
          <w:p w14:paraId="278C4950" w14:textId="77777777" w:rsidR="00B96625" w:rsidRPr="004A6325" w:rsidRDefault="00B96625" w:rsidP="00B96625">
            <w:pPr>
              <w:rPr>
                <w:sz w:val="19"/>
                <w:szCs w:val="19"/>
              </w:rPr>
            </w:pPr>
          </w:p>
          <w:p w14:paraId="4BE5474C" w14:textId="77777777" w:rsidR="00B96625" w:rsidRPr="004A6325" w:rsidRDefault="00B96625" w:rsidP="00B96625">
            <w:pPr>
              <w:rPr>
                <w:sz w:val="19"/>
                <w:szCs w:val="19"/>
              </w:rPr>
            </w:pPr>
          </w:p>
          <w:p w14:paraId="35ED0228" w14:textId="77777777" w:rsidR="00B96625" w:rsidRPr="004A6325" w:rsidRDefault="00B96625" w:rsidP="00B96625">
            <w:pPr>
              <w:rPr>
                <w:sz w:val="19"/>
                <w:szCs w:val="19"/>
              </w:rPr>
            </w:pPr>
          </w:p>
          <w:p w14:paraId="60788050" w14:textId="77777777" w:rsidR="00B96625" w:rsidRPr="004A6325" w:rsidRDefault="00B96625" w:rsidP="00B96625">
            <w:pPr>
              <w:rPr>
                <w:sz w:val="19"/>
                <w:szCs w:val="19"/>
              </w:rPr>
            </w:pPr>
          </w:p>
          <w:p w14:paraId="09DF575B" w14:textId="77777777" w:rsidR="00B96625" w:rsidRPr="004A6325" w:rsidRDefault="00B96625" w:rsidP="00B96625">
            <w:pPr>
              <w:rPr>
                <w:sz w:val="19"/>
                <w:szCs w:val="19"/>
              </w:rPr>
            </w:pPr>
          </w:p>
          <w:p w14:paraId="5826ECD0" w14:textId="77777777" w:rsidR="00B96625" w:rsidRPr="004A6325" w:rsidRDefault="00B96625" w:rsidP="00B96625">
            <w:pPr>
              <w:rPr>
                <w:sz w:val="19"/>
                <w:szCs w:val="19"/>
              </w:rPr>
            </w:pPr>
          </w:p>
          <w:p w14:paraId="6857CE96" w14:textId="77777777" w:rsidR="00B96625" w:rsidRPr="004A6325" w:rsidRDefault="00B96625" w:rsidP="00B96625">
            <w:pPr>
              <w:rPr>
                <w:sz w:val="19"/>
                <w:szCs w:val="19"/>
              </w:rPr>
            </w:pPr>
          </w:p>
          <w:p w14:paraId="0B9D4755" w14:textId="77777777" w:rsidR="00B96625" w:rsidRPr="004A6325" w:rsidRDefault="00B96625" w:rsidP="00B96625">
            <w:pPr>
              <w:rPr>
                <w:sz w:val="19"/>
                <w:szCs w:val="19"/>
              </w:rPr>
            </w:pPr>
          </w:p>
          <w:p w14:paraId="2BC63E81" w14:textId="77777777" w:rsidR="00B96625" w:rsidRPr="004A6325" w:rsidRDefault="00B96625" w:rsidP="00B96625">
            <w:pPr>
              <w:rPr>
                <w:sz w:val="19"/>
                <w:szCs w:val="19"/>
              </w:rPr>
            </w:pPr>
          </w:p>
          <w:p w14:paraId="6F589E4C" w14:textId="77777777" w:rsidR="00B96625" w:rsidRPr="004A6325" w:rsidRDefault="00B96625" w:rsidP="00B96625">
            <w:pPr>
              <w:rPr>
                <w:sz w:val="19"/>
                <w:szCs w:val="19"/>
              </w:rPr>
            </w:pPr>
          </w:p>
          <w:p w14:paraId="35BDB5BB" w14:textId="77777777" w:rsidR="00B96625" w:rsidRPr="004A6325" w:rsidRDefault="00B96625" w:rsidP="00B96625">
            <w:pPr>
              <w:rPr>
                <w:sz w:val="19"/>
                <w:szCs w:val="19"/>
              </w:rPr>
            </w:pPr>
          </w:p>
          <w:p w14:paraId="49F1A4F8" w14:textId="77777777" w:rsidR="00B96625" w:rsidRPr="004A6325" w:rsidRDefault="00B96625" w:rsidP="00B96625">
            <w:pPr>
              <w:rPr>
                <w:sz w:val="19"/>
                <w:szCs w:val="19"/>
              </w:rPr>
            </w:pPr>
          </w:p>
          <w:p w14:paraId="5652965C" w14:textId="77777777" w:rsidR="00B96625" w:rsidRPr="004A6325" w:rsidRDefault="00B96625" w:rsidP="00B96625">
            <w:pPr>
              <w:rPr>
                <w:sz w:val="19"/>
                <w:szCs w:val="19"/>
              </w:rPr>
            </w:pPr>
          </w:p>
          <w:p w14:paraId="395F2036" w14:textId="77777777" w:rsidR="00B96625" w:rsidRPr="004A6325" w:rsidRDefault="00B96625" w:rsidP="00B96625">
            <w:pPr>
              <w:rPr>
                <w:sz w:val="19"/>
                <w:szCs w:val="19"/>
              </w:rPr>
            </w:pPr>
          </w:p>
          <w:p w14:paraId="11639AD3" w14:textId="77777777" w:rsidR="00B96625" w:rsidRPr="004A6325" w:rsidRDefault="00B96625" w:rsidP="00B96625">
            <w:pPr>
              <w:rPr>
                <w:sz w:val="19"/>
                <w:szCs w:val="19"/>
              </w:rPr>
            </w:pPr>
          </w:p>
          <w:p w14:paraId="35375703" w14:textId="77777777" w:rsidR="00B96625" w:rsidRPr="004A6325" w:rsidRDefault="00B96625" w:rsidP="00B96625">
            <w:pPr>
              <w:rPr>
                <w:sz w:val="19"/>
                <w:szCs w:val="19"/>
              </w:rPr>
            </w:pPr>
          </w:p>
          <w:p w14:paraId="2711D712" w14:textId="77777777" w:rsidR="00B96625" w:rsidRPr="004A6325" w:rsidRDefault="00B96625" w:rsidP="00B96625">
            <w:pPr>
              <w:rPr>
                <w:sz w:val="19"/>
                <w:szCs w:val="19"/>
              </w:rPr>
            </w:pPr>
          </w:p>
          <w:p w14:paraId="7274A43A" w14:textId="77777777" w:rsidR="00B96625" w:rsidRPr="004A6325" w:rsidRDefault="00B96625" w:rsidP="00B96625">
            <w:pPr>
              <w:rPr>
                <w:sz w:val="19"/>
                <w:szCs w:val="19"/>
              </w:rPr>
            </w:pPr>
          </w:p>
          <w:p w14:paraId="7FCD4B57" w14:textId="77777777" w:rsidR="00B96625" w:rsidRPr="004A6325" w:rsidRDefault="00B96625" w:rsidP="00B96625">
            <w:pPr>
              <w:rPr>
                <w:sz w:val="19"/>
                <w:szCs w:val="19"/>
              </w:rPr>
            </w:pPr>
          </w:p>
        </w:tc>
        <w:tc>
          <w:tcPr>
            <w:tcW w:w="10440" w:type="dxa"/>
            <w:vMerge w:val="restart"/>
          </w:tcPr>
          <w:p w14:paraId="01D035A1" w14:textId="77777777" w:rsidR="00B96625" w:rsidRPr="004A6325" w:rsidRDefault="00B96625" w:rsidP="00B96625">
            <w:pPr>
              <w:pStyle w:val="BodyText"/>
              <w:rPr>
                <w:b/>
                <w:sz w:val="19"/>
                <w:szCs w:val="19"/>
              </w:rPr>
            </w:pPr>
            <w:r w:rsidRPr="004A6325">
              <w:rPr>
                <w:b/>
                <w:sz w:val="19"/>
                <w:szCs w:val="19"/>
              </w:rPr>
              <w:t>Experience</w:t>
            </w:r>
          </w:p>
          <w:p w14:paraId="62E4ED65" w14:textId="77777777" w:rsidR="00FC7072" w:rsidRPr="004A6325" w:rsidRDefault="00B96625" w:rsidP="00FC7072">
            <w:pPr>
              <w:pStyle w:val="BodyText"/>
              <w:spacing w:after="0"/>
              <w:rPr>
                <w:b/>
                <w:sz w:val="19"/>
                <w:szCs w:val="19"/>
              </w:rPr>
            </w:pPr>
            <w:r w:rsidRPr="004A6325">
              <w:rPr>
                <w:b/>
                <w:sz w:val="19"/>
                <w:szCs w:val="19"/>
              </w:rPr>
              <w:t>RT BUILDING SUPPLIES</w:t>
            </w:r>
          </w:p>
          <w:p w14:paraId="1F288644" w14:textId="03742BF0" w:rsidR="00B96625" w:rsidRPr="004A6325" w:rsidRDefault="00B96625" w:rsidP="00FC7072">
            <w:pPr>
              <w:pStyle w:val="BodyText"/>
              <w:spacing w:after="0"/>
              <w:rPr>
                <w:b/>
                <w:sz w:val="19"/>
                <w:szCs w:val="19"/>
              </w:rPr>
            </w:pPr>
            <w:r w:rsidRPr="004A6325">
              <w:rPr>
                <w:b/>
                <w:sz w:val="19"/>
                <w:szCs w:val="19"/>
              </w:rPr>
              <w:t>646 FRANKLIN AVE, BK, NY, 11216</w:t>
            </w:r>
          </w:p>
          <w:p w14:paraId="70B3ACA0" w14:textId="77777777" w:rsidR="00B96625" w:rsidRPr="004A6325" w:rsidRDefault="00B96625" w:rsidP="00B96625">
            <w:pPr>
              <w:pStyle w:val="BodyText"/>
              <w:numPr>
                <w:ilvl w:val="0"/>
                <w:numId w:val="22"/>
              </w:numPr>
              <w:spacing w:after="0"/>
              <w:rPr>
                <w:sz w:val="19"/>
                <w:szCs w:val="19"/>
              </w:rPr>
            </w:pPr>
            <w:r w:rsidRPr="004A6325">
              <w:rPr>
                <w:sz w:val="19"/>
                <w:szCs w:val="19"/>
              </w:rPr>
              <w:t>Responsible for keeping the records of sales, promotions and policies related to interactions and payment.</w:t>
            </w:r>
          </w:p>
          <w:p w14:paraId="37F272BB" w14:textId="77777777" w:rsidR="00B96625" w:rsidRPr="004A6325" w:rsidRDefault="00B96625" w:rsidP="00B96625">
            <w:pPr>
              <w:pStyle w:val="BodyText"/>
              <w:numPr>
                <w:ilvl w:val="0"/>
                <w:numId w:val="22"/>
              </w:numPr>
              <w:spacing w:after="0"/>
              <w:rPr>
                <w:sz w:val="19"/>
                <w:szCs w:val="19"/>
              </w:rPr>
            </w:pPr>
            <w:r w:rsidRPr="004A6325">
              <w:rPr>
                <w:sz w:val="19"/>
                <w:szCs w:val="19"/>
              </w:rPr>
              <w:t>Response to phone calls regarding to the store or products.</w:t>
            </w:r>
          </w:p>
          <w:p w14:paraId="6B284C78" w14:textId="77777777" w:rsidR="00B96625" w:rsidRPr="004A6325" w:rsidRDefault="00B96625" w:rsidP="00B96625">
            <w:pPr>
              <w:pStyle w:val="BodyText"/>
              <w:numPr>
                <w:ilvl w:val="0"/>
                <w:numId w:val="22"/>
              </w:numPr>
              <w:spacing w:after="0"/>
              <w:rPr>
                <w:sz w:val="19"/>
                <w:szCs w:val="19"/>
              </w:rPr>
            </w:pPr>
            <w:r w:rsidRPr="004A6325">
              <w:rPr>
                <w:sz w:val="19"/>
                <w:szCs w:val="19"/>
              </w:rPr>
              <w:t xml:space="preserve">Worked as manager </w:t>
            </w:r>
          </w:p>
          <w:p w14:paraId="040A7DF3" w14:textId="77777777" w:rsidR="00B96625" w:rsidRPr="004A6325" w:rsidRDefault="00B96625" w:rsidP="00B96625">
            <w:pPr>
              <w:pStyle w:val="BodyText"/>
              <w:numPr>
                <w:ilvl w:val="0"/>
                <w:numId w:val="22"/>
              </w:numPr>
              <w:spacing w:after="0"/>
              <w:rPr>
                <w:sz w:val="19"/>
                <w:szCs w:val="19"/>
              </w:rPr>
            </w:pPr>
            <w:r w:rsidRPr="004A6325">
              <w:rPr>
                <w:sz w:val="19"/>
                <w:szCs w:val="19"/>
              </w:rPr>
              <w:t>Restocked supplies.</w:t>
            </w:r>
          </w:p>
          <w:p w14:paraId="218E8B8D" w14:textId="77777777" w:rsidR="00B96625" w:rsidRPr="004A6325" w:rsidRDefault="00B96625" w:rsidP="00B96625">
            <w:pPr>
              <w:pStyle w:val="BodyText"/>
              <w:numPr>
                <w:ilvl w:val="0"/>
                <w:numId w:val="22"/>
              </w:numPr>
              <w:spacing w:after="0"/>
              <w:rPr>
                <w:sz w:val="19"/>
                <w:szCs w:val="19"/>
              </w:rPr>
            </w:pPr>
            <w:r w:rsidRPr="004A6325">
              <w:rPr>
                <w:sz w:val="19"/>
                <w:szCs w:val="19"/>
              </w:rPr>
              <w:t>Done circulation of purchases, sale values, credit and cash payment.</w:t>
            </w:r>
          </w:p>
          <w:p w14:paraId="748C6381" w14:textId="77777777" w:rsidR="00B96625" w:rsidRPr="004A6325" w:rsidRDefault="00B96625" w:rsidP="00B96625">
            <w:pPr>
              <w:pStyle w:val="BodyText"/>
              <w:numPr>
                <w:ilvl w:val="0"/>
                <w:numId w:val="22"/>
              </w:numPr>
              <w:spacing w:after="0"/>
              <w:rPr>
                <w:sz w:val="19"/>
                <w:szCs w:val="19"/>
              </w:rPr>
            </w:pPr>
            <w:r w:rsidRPr="004A6325">
              <w:rPr>
                <w:sz w:val="19"/>
                <w:szCs w:val="19"/>
              </w:rPr>
              <w:t>More than 8 years of working experience in varied retail sales of Hardware merchandise.</w:t>
            </w:r>
          </w:p>
          <w:p w14:paraId="48D25069" w14:textId="77777777" w:rsidR="00B96625" w:rsidRPr="004A6325" w:rsidRDefault="00B96625" w:rsidP="00FC7072">
            <w:pPr>
              <w:pStyle w:val="BodyText"/>
              <w:spacing w:after="0"/>
              <w:rPr>
                <w:sz w:val="19"/>
                <w:szCs w:val="19"/>
              </w:rPr>
            </w:pPr>
          </w:p>
          <w:p w14:paraId="734AAA66" w14:textId="77777777" w:rsidR="00EC74D2" w:rsidRPr="004A6325" w:rsidRDefault="00EC74D2" w:rsidP="00EC74D2">
            <w:pPr>
              <w:pStyle w:val="BodyText"/>
              <w:spacing w:after="0"/>
              <w:ind w:left="720"/>
              <w:rPr>
                <w:sz w:val="19"/>
                <w:szCs w:val="19"/>
              </w:rPr>
            </w:pPr>
          </w:p>
          <w:p w14:paraId="76CB977E" w14:textId="77777777" w:rsidR="00B96625" w:rsidRPr="004A6325" w:rsidRDefault="00B96625" w:rsidP="00B96625">
            <w:pPr>
              <w:pStyle w:val="BodyText"/>
              <w:spacing w:after="0"/>
              <w:rPr>
                <w:b/>
                <w:sz w:val="19"/>
                <w:szCs w:val="19"/>
              </w:rPr>
            </w:pPr>
            <w:r w:rsidRPr="004A6325">
              <w:rPr>
                <w:b/>
                <w:sz w:val="19"/>
                <w:szCs w:val="19"/>
              </w:rPr>
              <w:t>RF HOMEMARK</w:t>
            </w:r>
          </w:p>
          <w:p w14:paraId="36C142AD" w14:textId="35CDBDDD" w:rsidR="00FC7072" w:rsidRPr="004A6325" w:rsidRDefault="00FC7072" w:rsidP="00B96625">
            <w:pPr>
              <w:pStyle w:val="BodyText"/>
              <w:spacing w:after="0"/>
              <w:rPr>
                <w:b/>
                <w:sz w:val="19"/>
                <w:szCs w:val="19"/>
              </w:rPr>
            </w:pPr>
            <w:r w:rsidRPr="004A6325">
              <w:rPr>
                <w:b/>
                <w:sz w:val="19"/>
                <w:szCs w:val="19"/>
              </w:rPr>
              <w:t>651 CLASSON AVE, BK, NY, 11238</w:t>
            </w:r>
          </w:p>
          <w:p w14:paraId="7B7FB04F" w14:textId="77777777" w:rsidR="00B96625" w:rsidRPr="004A6325" w:rsidRDefault="00B96625" w:rsidP="004A6325">
            <w:pPr>
              <w:pStyle w:val="BodyText"/>
              <w:numPr>
                <w:ilvl w:val="0"/>
                <w:numId w:val="25"/>
              </w:numPr>
              <w:spacing w:after="0"/>
              <w:ind w:left="360"/>
              <w:rPr>
                <w:sz w:val="19"/>
                <w:szCs w:val="19"/>
              </w:rPr>
            </w:pPr>
            <w:r w:rsidRPr="004A6325">
              <w:rPr>
                <w:sz w:val="19"/>
                <w:szCs w:val="19"/>
              </w:rPr>
              <w:t xml:space="preserve">Worked as a cashier and sales associate. </w:t>
            </w:r>
          </w:p>
          <w:p w14:paraId="6C9BCA7F" w14:textId="77777777" w:rsidR="00B96625" w:rsidRPr="004A6325" w:rsidRDefault="00B96625" w:rsidP="004A6325">
            <w:pPr>
              <w:pStyle w:val="BodyText"/>
              <w:numPr>
                <w:ilvl w:val="0"/>
                <w:numId w:val="25"/>
              </w:numPr>
              <w:spacing w:after="0"/>
              <w:ind w:left="360"/>
              <w:rPr>
                <w:sz w:val="19"/>
                <w:szCs w:val="19"/>
              </w:rPr>
            </w:pPr>
            <w:r w:rsidRPr="004A6325">
              <w:rPr>
                <w:sz w:val="19"/>
                <w:szCs w:val="19"/>
              </w:rPr>
              <w:t>Controlled activities related to cashing and returns and made sure employees followed store policies.</w:t>
            </w:r>
          </w:p>
          <w:p w14:paraId="2FB45775" w14:textId="77777777" w:rsidR="00B96625" w:rsidRPr="004A6325" w:rsidRDefault="00B96625" w:rsidP="004A6325">
            <w:pPr>
              <w:pStyle w:val="BodyText"/>
              <w:numPr>
                <w:ilvl w:val="0"/>
                <w:numId w:val="25"/>
              </w:numPr>
              <w:spacing w:after="0"/>
              <w:ind w:left="360"/>
              <w:rPr>
                <w:sz w:val="19"/>
                <w:szCs w:val="19"/>
              </w:rPr>
            </w:pPr>
            <w:r w:rsidRPr="004A6325">
              <w:rPr>
                <w:sz w:val="19"/>
                <w:szCs w:val="19"/>
              </w:rPr>
              <w:t xml:space="preserve">Give out information to customers about the product regarding to its </w:t>
            </w:r>
            <w:proofErr w:type="gramStart"/>
            <w:r w:rsidRPr="004A6325">
              <w:rPr>
                <w:sz w:val="19"/>
                <w:szCs w:val="19"/>
              </w:rPr>
              <w:t>use ,</w:t>
            </w:r>
            <w:proofErr w:type="gramEnd"/>
            <w:r w:rsidRPr="004A6325">
              <w:rPr>
                <w:sz w:val="19"/>
                <w:szCs w:val="19"/>
              </w:rPr>
              <w:t xml:space="preserve"> care and operation</w:t>
            </w:r>
          </w:p>
          <w:p w14:paraId="348BFDF2" w14:textId="77777777" w:rsidR="00B96625" w:rsidRPr="004A6325" w:rsidRDefault="00B96625" w:rsidP="004A6325">
            <w:pPr>
              <w:pStyle w:val="BodyText"/>
              <w:numPr>
                <w:ilvl w:val="0"/>
                <w:numId w:val="25"/>
              </w:numPr>
              <w:spacing w:after="0"/>
              <w:ind w:left="360"/>
              <w:rPr>
                <w:sz w:val="19"/>
                <w:szCs w:val="19"/>
              </w:rPr>
            </w:pPr>
            <w:r w:rsidRPr="004A6325">
              <w:rPr>
                <w:sz w:val="19"/>
                <w:szCs w:val="19"/>
              </w:rPr>
              <w:t>Responsible for security of the shop and handled the situations such as theft and security risks</w:t>
            </w:r>
          </w:p>
          <w:p w14:paraId="7999E99A" w14:textId="77777777" w:rsidR="00B96625" w:rsidRPr="004A6325" w:rsidRDefault="00B96625" w:rsidP="00B96625">
            <w:pPr>
              <w:rPr>
                <w:sz w:val="19"/>
                <w:szCs w:val="19"/>
              </w:rPr>
            </w:pPr>
          </w:p>
          <w:p w14:paraId="20A3BE18" w14:textId="77777777" w:rsidR="00B96625" w:rsidRPr="004A6325" w:rsidRDefault="00B96625" w:rsidP="00B96625">
            <w:pPr>
              <w:pStyle w:val="Heading1"/>
              <w:rPr>
                <w:rFonts w:asciiTheme="minorHAnsi" w:hAnsiTheme="minorHAnsi"/>
                <w:sz w:val="19"/>
                <w:szCs w:val="19"/>
              </w:rPr>
            </w:pPr>
            <w:r w:rsidRPr="004A6325">
              <w:rPr>
                <w:rFonts w:asciiTheme="minorHAnsi" w:hAnsiTheme="minorHAnsi"/>
                <w:sz w:val="19"/>
                <w:szCs w:val="19"/>
              </w:rPr>
              <w:t>Education</w:t>
            </w:r>
          </w:p>
          <w:p w14:paraId="1BBD1347" w14:textId="5C79C8E3" w:rsidR="00B96625" w:rsidRPr="00781DED" w:rsidRDefault="00B96625" w:rsidP="00781DED">
            <w:pPr>
              <w:pStyle w:val="Heading1"/>
              <w:rPr>
                <w:rFonts w:asciiTheme="minorHAnsi" w:hAnsiTheme="minorHAnsi"/>
                <w:b w:val="0"/>
                <w:sz w:val="19"/>
                <w:szCs w:val="19"/>
              </w:rPr>
            </w:pPr>
            <w:r w:rsidRPr="004A6325">
              <w:rPr>
                <w:rFonts w:asciiTheme="minorHAnsi" w:hAnsiTheme="minorHAnsi"/>
                <w:sz w:val="19"/>
                <w:szCs w:val="19"/>
              </w:rPr>
              <w:t>PACE UNIVERSITY, BUSINESS MANAGEMENT  (References Upon request)</w:t>
            </w:r>
          </w:p>
        </w:tc>
      </w:tr>
      <w:tr w:rsidR="00B96625" w:rsidRPr="00BD0422" w14:paraId="5EBCCA0E" w14:textId="77777777" w:rsidTr="00BD0422">
        <w:trPr>
          <w:trHeight w:hRule="exact" w:val="360"/>
        </w:trPr>
        <w:tc>
          <w:tcPr>
            <w:tcW w:w="173" w:type="dxa"/>
          </w:tcPr>
          <w:p w14:paraId="0C4AA09E" w14:textId="77777777" w:rsidR="00B96625" w:rsidRPr="00BD0422" w:rsidRDefault="00B96625">
            <w:pPr>
              <w:rPr>
                <w:sz w:val="18"/>
                <w:szCs w:val="18"/>
              </w:rPr>
            </w:pPr>
          </w:p>
        </w:tc>
        <w:tc>
          <w:tcPr>
            <w:tcW w:w="187" w:type="dxa"/>
          </w:tcPr>
          <w:p w14:paraId="26009748" w14:textId="77777777" w:rsidR="00B96625" w:rsidRPr="004A6325" w:rsidRDefault="00B96625" w:rsidP="00B96625">
            <w:pPr>
              <w:rPr>
                <w:sz w:val="19"/>
                <w:szCs w:val="19"/>
              </w:rPr>
            </w:pPr>
          </w:p>
        </w:tc>
        <w:tc>
          <w:tcPr>
            <w:tcW w:w="10440" w:type="dxa"/>
            <w:vMerge/>
          </w:tcPr>
          <w:p w14:paraId="7FB85C60" w14:textId="77777777" w:rsidR="00B96625" w:rsidRPr="00BD0422" w:rsidRDefault="00B96625" w:rsidP="00B96625">
            <w:pPr>
              <w:pStyle w:val="Heading1"/>
              <w:rPr>
                <w:rFonts w:asciiTheme="minorHAnsi" w:hAnsiTheme="minorHAnsi"/>
                <w:sz w:val="18"/>
                <w:szCs w:val="18"/>
              </w:rPr>
            </w:pPr>
          </w:p>
        </w:tc>
      </w:tr>
      <w:tr w:rsidR="00B96625" w:rsidRPr="00BD0422" w14:paraId="00320C4F" w14:textId="77777777" w:rsidTr="00BD0422">
        <w:trPr>
          <w:trHeight w:val="180"/>
        </w:trPr>
        <w:tc>
          <w:tcPr>
            <w:tcW w:w="173" w:type="dxa"/>
            <w:shd w:val="clear" w:color="auto" w:fill="B2B2B2" w:themeFill="accent2"/>
          </w:tcPr>
          <w:p w14:paraId="0BA06C9B" w14:textId="77777777" w:rsidR="00B96625" w:rsidRPr="00BD0422" w:rsidRDefault="00B96625">
            <w:pPr>
              <w:rPr>
                <w:sz w:val="18"/>
                <w:szCs w:val="18"/>
              </w:rPr>
            </w:pPr>
          </w:p>
        </w:tc>
        <w:tc>
          <w:tcPr>
            <w:tcW w:w="187" w:type="dxa"/>
          </w:tcPr>
          <w:p w14:paraId="247330E8" w14:textId="77777777" w:rsidR="00B96625" w:rsidRPr="00BD0422" w:rsidRDefault="00B96625" w:rsidP="00B96625">
            <w:pPr>
              <w:rPr>
                <w:sz w:val="18"/>
                <w:szCs w:val="18"/>
              </w:rPr>
            </w:pPr>
          </w:p>
        </w:tc>
        <w:tc>
          <w:tcPr>
            <w:tcW w:w="10440" w:type="dxa"/>
            <w:vMerge/>
          </w:tcPr>
          <w:p w14:paraId="7227E967" w14:textId="77777777" w:rsidR="00B96625" w:rsidRPr="00BD0422" w:rsidRDefault="00B96625" w:rsidP="00B96625">
            <w:pPr>
              <w:pStyle w:val="Heading1"/>
              <w:rPr>
                <w:rFonts w:asciiTheme="minorHAnsi" w:hAnsiTheme="minorHAnsi"/>
                <w:sz w:val="18"/>
                <w:szCs w:val="18"/>
              </w:rPr>
            </w:pPr>
          </w:p>
        </w:tc>
      </w:tr>
      <w:tr w:rsidR="00B96625" w:rsidRPr="00BD0422" w14:paraId="5D4DA2B7" w14:textId="77777777" w:rsidTr="00BD0422">
        <w:tc>
          <w:tcPr>
            <w:tcW w:w="173" w:type="dxa"/>
            <w:shd w:val="clear" w:color="auto" w:fill="B2B2B2" w:themeFill="accent2"/>
          </w:tcPr>
          <w:p w14:paraId="1B0ED7CB" w14:textId="77777777" w:rsidR="00B96625" w:rsidRPr="00BD0422" w:rsidRDefault="00B96625">
            <w:pPr>
              <w:rPr>
                <w:sz w:val="18"/>
                <w:szCs w:val="18"/>
              </w:rPr>
            </w:pPr>
          </w:p>
        </w:tc>
        <w:tc>
          <w:tcPr>
            <w:tcW w:w="187" w:type="dxa"/>
          </w:tcPr>
          <w:p w14:paraId="237936DB" w14:textId="77777777" w:rsidR="00B96625" w:rsidRPr="00BD0422" w:rsidRDefault="00B96625" w:rsidP="00B96625">
            <w:pPr>
              <w:rPr>
                <w:sz w:val="18"/>
                <w:szCs w:val="18"/>
              </w:rPr>
            </w:pPr>
          </w:p>
        </w:tc>
        <w:tc>
          <w:tcPr>
            <w:tcW w:w="10440" w:type="dxa"/>
            <w:vMerge/>
          </w:tcPr>
          <w:p w14:paraId="7C3A2295" w14:textId="77777777" w:rsidR="00B96625" w:rsidRPr="00BD0422" w:rsidRDefault="00B96625" w:rsidP="00B96625">
            <w:pPr>
              <w:pStyle w:val="Heading1"/>
              <w:rPr>
                <w:rFonts w:asciiTheme="minorHAnsi" w:hAnsiTheme="minorHAnsi"/>
                <w:sz w:val="18"/>
                <w:szCs w:val="18"/>
              </w:rPr>
            </w:pPr>
          </w:p>
        </w:tc>
      </w:tr>
    </w:tbl>
    <w:p w14:paraId="0668389A" w14:textId="77777777" w:rsidR="009C1A99" w:rsidRPr="00BD0422" w:rsidRDefault="009C1A99">
      <w:pPr>
        <w:spacing w:line="240" w:lineRule="auto"/>
        <w:rPr>
          <w:sz w:val="19"/>
          <w:szCs w:val="19"/>
        </w:rPr>
      </w:pPr>
    </w:p>
    <w:sectPr w:rsidR="009C1A99" w:rsidRPr="00BD0422"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6C6AF" w14:textId="77777777" w:rsidR="00B96625" w:rsidRDefault="00B96625">
      <w:pPr>
        <w:spacing w:line="240" w:lineRule="auto"/>
      </w:pPr>
      <w:r>
        <w:separator/>
      </w:r>
    </w:p>
  </w:endnote>
  <w:endnote w:type="continuationSeparator" w:id="0">
    <w:p w14:paraId="3B91671C" w14:textId="77777777" w:rsidR="00B96625" w:rsidRDefault="00B96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C6E1D" w14:textId="77777777" w:rsidR="00B96625" w:rsidRDefault="00B96625">
    <w:pPr>
      <w:pStyle w:val="Footer"/>
    </w:pPr>
    <w:r>
      <w:fldChar w:fldCharType="begin"/>
    </w:r>
    <w:r>
      <w:instrText xml:space="preserve"> Page </w:instrText>
    </w:r>
    <w:r>
      <w:fldChar w:fldCharType="separate"/>
    </w:r>
    <w:r w:rsidR="00781DE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0118F" w14:textId="77777777" w:rsidR="00B96625" w:rsidRDefault="00B96625">
      <w:pPr>
        <w:spacing w:line="240" w:lineRule="auto"/>
      </w:pPr>
      <w:r>
        <w:separator/>
      </w:r>
    </w:p>
  </w:footnote>
  <w:footnote w:type="continuationSeparator" w:id="0">
    <w:p w14:paraId="77A16EE5" w14:textId="77777777" w:rsidR="00B96625" w:rsidRDefault="00B9662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D204D" w14:textId="77777777" w:rsidR="00B96625" w:rsidRDefault="00B96625">
    <w:pPr>
      <w:pStyle w:val="Title"/>
    </w:pPr>
    <w:r>
      <w:t>Rabiul Bhuiyan</w:t>
    </w:r>
  </w:p>
  <w:p w14:paraId="6E7D0AED" w14:textId="36C907DF" w:rsidR="00B96625" w:rsidRDefault="00FC7072" w:rsidP="00E35744">
    <w:pPr>
      <w:pStyle w:val="ContactDetails"/>
    </w:pPr>
    <w:r>
      <w:t>570 Saint Marks A</w:t>
    </w:r>
    <w:r w:rsidR="00B96625">
      <w:t xml:space="preserve">ve, </w:t>
    </w:r>
    <w:r>
      <w:t>Brooklyn, NY</w:t>
    </w:r>
    <w:r w:rsidR="00B96625">
      <w:t xml:space="preserve"> 11216</w:t>
    </w:r>
    <w:r w:rsidR="00B96625">
      <w:br/>
      <w:t>Phone: 347 363 7512    E-Mail: Rabiulbhuiyan@gmail.com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6C3D32"/>
    <w:multiLevelType w:val="hybridMultilevel"/>
    <w:tmpl w:val="B164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BA15AB"/>
    <w:multiLevelType w:val="hybridMultilevel"/>
    <w:tmpl w:val="C8E6D2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15075593"/>
    <w:multiLevelType w:val="hybridMultilevel"/>
    <w:tmpl w:val="6BDC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C975BA"/>
    <w:multiLevelType w:val="hybridMultilevel"/>
    <w:tmpl w:val="773E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D355C"/>
    <w:multiLevelType w:val="hybridMultilevel"/>
    <w:tmpl w:val="B166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8D214C"/>
    <w:multiLevelType w:val="multilevel"/>
    <w:tmpl w:val="8C866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A84227C"/>
    <w:multiLevelType w:val="hybridMultilevel"/>
    <w:tmpl w:val="3A06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975C0"/>
    <w:multiLevelType w:val="hybridMultilevel"/>
    <w:tmpl w:val="3324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883A8D"/>
    <w:multiLevelType w:val="hybridMultilevel"/>
    <w:tmpl w:val="EC1A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3F5DC3"/>
    <w:multiLevelType w:val="multilevel"/>
    <w:tmpl w:val="A950E4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9FB30AB"/>
    <w:multiLevelType w:val="hybridMultilevel"/>
    <w:tmpl w:val="A950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4010D"/>
    <w:multiLevelType w:val="hybridMultilevel"/>
    <w:tmpl w:val="DEECBA6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6B295391"/>
    <w:multiLevelType w:val="hybridMultilevel"/>
    <w:tmpl w:val="5DC6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4A4127"/>
    <w:multiLevelType w:val="hybridMultilevel"/>
    <w:tmpl w:val="8C86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9177A2"/>
    <w:multiLevelType w:val="hybridMultilevel"/>
    <w:tmpl w:val="A8DE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1"/>
  </w:num>
  <w:num w:numId="13">
    <w:abstractNumId w:val="14"/>
  </w:num>
  <w:num w:numId="14">
    <w:abstractNumId w:val="22"/>
  </w:num>
  <w:num w:numId="15">
    <w:abstractNumId w:val="18"/>
  </w:num>
  <w:num w:numId="16">
    <w:abstractNumId w:val="17"/>
  </w:num>
  <w:num w:numId="17">
    <w:abstractNumId w:val="24"/>
  </w:num>
  <w:num w:numId="18">
    <w:abstractNumId w:val="13"/>
  </w:num>
  <w:num w:numId="19">
    <w:abstractNumId w:val="23"/>
  </w:num>
  <w:num w:numId="20">
    <w:abstractNumId w:val="20"/>
  </w:num>
  <w:num w:numId="21">
    <w:abstractNumId w:val="15"/>
  </w:num>
  <w:num w:numId="22">
    <w:abstractNumId w:val="10"/>
  </w:num>
  <w:num w:numId="23">
    <w:abstractNumId w:val="12"/>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35744"/>
    <w:rsid w:val="00260C40"/>
    <w:rsid w:val="00403C59"/>
    <w:rsid w:val="004A6325"/>
    <w:rsid w:val="004B6745"/>
    <w:rsid w:val="004F33F1"/>
    <w:rsid w:val="005E107F"/>
    <w:rsid w:val="006A65DA"/>
    <w:rsid w:val="007058A2"/>
    <w:rsid w:val="00781DED"/>
    <w:rsid w:val="007D7E2F"/>
    <w:rsid w:val="009C1A99"/>
    <w:rsid w:val="009E0555"/>
    <w:rsid w:val="00A130C3"/>
    <w:rsid w:val="00A87D11"/>
    <w:rsid w:val="00B96625"/>
    <w:rsid w:val="00BD0422"/>
    <w:rsid w:val="00C52773"/>
    <w:rsid w:val="00D87E95"/>
    <w:rsid w:val="00E35744"/>
    <w:rsid w:val="00EB2E0D"/>
    <w:rsid w:val="00EC74D2"/>
    <w:rsid w:val="00FC7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DDDDD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C1A99"/>
    <w:rPr>
      <w:b/>
      <w:bCs/>
      <w:i/>
      <w:iCs/>
      <w:color w:val="DDDDD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A5A5A5"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DDDDD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C1A99"/>
    <w:rPr>
      <w:b/>
      <w:bCs/>
      <w:i/>
      <w:iCs/>
      <w:color w:val="DDDDD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A5A5A5"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A921A3C6F45243863B1A1CE0683A9F"/>
        <w:category>
          <w:name w:val="General"/>
          <w:gallery w:val="placeholder"/>
        </w:category>
        <w:types>
          <w:type w:val="bbPlcHdr"/>
        </w:types>
        <w:behaviors>
          <w:behavior w:val="content"/>
        </w:behaviors>
        <w:guid w:val="{BAD4951B-9B84-CA42-B24F-A86770FB74F0}"/>
      </w:docPartPr>
      <w:docPartBody>
        <w:p w:rsidR="008C5B3D" w:rsidRDefault="008C5B3D">
          <w:pPr>
            <w:pStyle w:val="A0A921A3C6F45243863B1A1CE0683A9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A43692DAA335A41B3A2B56D1606F843"/>
        <w:category>
          <w:name w:val="General"/>
          <w:gallery w:val="placeholder"/>
        </w:category>
        <w:types>
          <w:type w:val="bbPlcHdr"/>
        </w:types>
        <w:behaviors>
          <w:behavior w:val="content"/>
        </w:behaviors>
        <w:guid w:val="{B4EE974C-B8FA-FF4A-8C06-603EAF0CDE1C}"/>
      </w:docPartPr>
      <w:docPartBody>
        <w:p w:rsidR="008C5B3D" w:rsidRDefault="008C5B3D" w:rsidP="008C5B3D">
          <w:pPr>
            <w:pStyle w:val="AA43692DAA335A41B3A2B56D1606F84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B3D"/>
    <w:rsid w:val="008C5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0A921A3C6F45243863B1A1CE0683A9F">
    <w:name w:val="A0A921A3C6F45243863B1A1CE0683A9F"/>
  </w:style>
  <w:style w:type="paragraph" w:customStyle="1" w:styleId="A67E351280DF7B4497310EDF46CC8670">
    <w:name w:val="A67E351280DF7B4497310EDF46CC8670"/>
  </w:style>
  <w:style w:type="paragraph" w:customStyle="1" w:styleId="1F6E6B208882D645A21A5BFE2DF74220">
    <w:name w:val="1F6E6B208882D645A21A5BFE2DF74220"/>
  </w:style>
  <w:style w:type="paragraph" w:customStyle="1" w:styleId="515FAFD491847544AC54ECE88A2471FF">
    <w:name w:val="515FAFD491847544AC54ECE88A2471FF"/>
  </w:style>
  <w:style w:type="paragraph" w:customStyle="1" w:styleId="5B8E7C051CC4F047A60528D4ABBB9506">
    <w:name w:val="5B8E7C051CC4F047A60528D4ABBB9506"/>
  </w:style>
  <w:style w:type="paragraph" w:customStyle="1" w:styleId="E4EFAAD395D70942A8B39F77C670A076">
    <w:name w:val="E4EFAAD395D70942A8B39F77C670A076"/>
  </w:style>
  <w:style w:type="paragraph" w:customStyle="1" w:styleId="FC9DCE4955A7654B87C978561425F741">
    <w:name w:val="FC9DCE4955A7654B87C978561425F741"/>
  </w:style>
  <w:style w:type="paragraph" w:customStyle="1" w:styleId="AEAD26B4B20AE649B3E96BFA827D0900">
    <w:name w:val="AEAD26B4B20AE649B3E96BFA827D0900"/>
  </w:style>
  <w:style w:type="paragraph" w:customStyle="1" w:styleId="045284A90D151B4D88F0E3D63FA455D2">
    <w:name w:val="045284A90D151B4D88F0E3D63FA455D2"/>
  </w:style>
  <w:style w:type="paragraph" w:customStyle="1" w:styleId="B5DA3EDF0AA09642B2477B93D9DA0578">
    <w:name w:val="B5DA3EDF0AA09642B2477B93D9DA0578"/>
  </w:style>
  <w:style w:type="paragraph" w:customStyle="1" w:styleId="F41062B8043AC344A877F8ACE3A0506D">
    <w:name w:val="F41062B8043AC344A877F8ACE3A0506D"/>
  </w:style>
  <w:style w:type="paragraph" w:customStyle="1" w:styleId="2ABA40F3B3D4F149AB90CC62254262A8">
    <w:name w:val="2ABA40F3B3D4F149AB90CC62254262A8"/>
  </w:style>
  <w:style w:type="paragraph" w:customStyle="1" w:styleId="AA43692DAA335A41B3A2B56D1606F843">
    <w:name w:val="AA43692DAA335A41B3A2B56D1606F843"/>
    <w:rsid w:val="008C5B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0A921A3C6F45243863B1A1CE0683A9F">
    <w:name w:val="A0A921A3C6F45243863B1A1CE0683A9F"/>
  </w:style>
  <w:style w:type="paragraph" w:customStyle="1" w:styleId="A67E351280DF7B4497310EDF46CC8670">
    <w:name w:val="A67E351280DF7B4497310EDF46CC8670"/>
  </w:style>
  <w:style w:type="paragraph" w:customStyle="1" w:styleId="1F6E6B208882D645A21A5BFE2DF74220">
    <w:name w:val="1F6E6B208882D645A21A5BFE2DF74220"/>
  </w:style>
  <w:style w:type="paragraph" w:customStyle="1" w:styleId="515FAFD491847544AC54ECE88A2471FF">
    <w:name w:val="515FAFD491847544AC54ECE88A2471FF"/>
  </w:style>
  <w:style w:type="paragraph" w:customStyle="1" w:styleId="5B8E7C051CC4F047A60528D4ABBB9506">
    <w:name w:val="5B8E7C051CC4F047A60528D4ABBB9506"/>
  </w:style>
  <w:style w:type="paragraph" w:customStyle="1" w:styleId="E4EFAAD395D70942A8B39F77C670A076">
    <w:name w:val="E4EFAAD395D70942A8B39F77C670A076"/>
  </w:style>
  <w:style w:type="paragraph" w:customStyle="1" w:styleId="FC9DCE4955A7654B87C978561425F741">
    <w:name w:val="FC9DCE4955A7654B87C978561425F741"/>
  </w:style>
  <w:style w:type="paragraph" w:customStyle="1" w:styleId="AEAD26B4B20AE649B3E96BFA827D0900">
    <w:name w:val="AEAD26B4B20AE649B3E96BFA827D0900"/>
  </w:style>
  <w:style w:type="paragraph" w:customStyle="1" w:styleId="045284A90D151B4D88F0E3D63FA455D2">
    <w:name w:val="045284A90D151B4D88F0E3D63FA455D2"/>
  </w:style>
  <w:style w:type="paragraph" w:customStyle="1" w:styleId="B5DA3EDF0AA09642B2477B93D9DA0578">
    <w:name w:val="B5DA3EDF0AA09642B2477B93D9DA0578"/>
  </w:style>
  <w:style w:type="paragraph" w:customStyle="1" w:styleId="F41062B8043AC344A877F8ACE3A0506D">
    <w:name w:val="F41062B8043AC344A877F8ACE3A0506D"/>
  </w:style>
  <w:style w:type="paragraph" w:customStyle="1" w:styleId="2ABA40F3B3D4F149AB90CC62254262A8">
    <w:name w:val="2ABA40F3B3D4F149AB90CC62254262A8"/>
  </w:style>
  <w:style w:type="paragraph" w:customStyle="1" w:styleId="AA43692DAA335A41B3A2B56D1606F843">
    <w:name w:val="AA43692DAA335A41B3A2B56D1606F843"/>
    <w:rsid w:val="008C5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3</TotalTime>
  <Pages>2</Pages>
  <Words>223</Words>
  <Characters>1276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Reaz Patwary</cp:lastModifiedBy>
  <cp:revision>4</cp:revision>
  <dcterms:created xsi:type="dcterms:W3CDTF">2014-03-27T18:36:00Z</dcterms:created>
  <dcterms:modified xsi:type="dcterms:W3CDTF">2014-07-08T23:56:00Z</dcterms:modified>
  <cp:category/>
</cp:coreProperties>
</file>